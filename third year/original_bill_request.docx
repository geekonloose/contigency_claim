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2DA3A" w14:textId="77777777" w:rsidR="009A3EF1" w:rsidRDefault="009A3EF1" w:rsidP="009A3EF1">
      <w:pPr>
        <w:spacing w:after="0" w:line="240" w:lineRule="auto"/>
        <w:ind w:left="90" w:hanging="90"/>
      </w:pPr>
      <w:r>
        <w:t xml:space="preserve"> </w:t>
      </w:r>
    </w:p>
    <w:p w14:paraId="1AEF222F" w14:textId="30CD0CE9" w:rsidR="009A3EF1" w:rsidRPr="009A3EF1" w:rsidRDefault="009A3EF1" w:rsidP="009A3EF1">
      <w:pPr>
        <w:spacing w:after="0" w:line="240" w:lineRule="auto"/>
        <w:jc w:val="right"/>
        <w:rPr>
          <w:b/>
          <w:bCs/>
        </w:rPr>
      </w:pPr>
      <w:r w:rsidRPr="009A3EF1">
        <w:rPr>
          <w:b/>
          <w:bCs/>
        </w:rPr>
        <w:t>Date: 16-09-2019</w:t>
      </w:r>
    </w:p>
    <w:p w14:paraId="72154B98" w14:textId="457501FD" w:rsidR="009A3EF1" w:rsidRDefault="009A3EF1" w:rsidP="009A3EF1">
      <w:pPr>
        <w:spacing w:after="0" w:line="240" w:lineRule="auto"/>
        <w:ind w:left="90" w:hanging="90"/>
      </w:pPr>
    </w:p>
    <w:p w14:paraId="34DA1B5B" w14:textId="0FA6735F" w:rsidR="009A3EF1" w:rsidRDefault="009A3EF1" w:rsidP="009A3EF1">
      <w:pPr>
        <w:spacing w:after="0" w:line="240" w:lineRule="auto"/>
        <w:ind w:left="90" w:hanging="90"/>
      </w:pPr>
    </w:p>
    <w:p w14:paraId="6AAA1191" w14:textId="77777777" w:rsidR="009A3EF1" w:rsidRDefault="009A3EF1" w:rsidP="009A3EF1">
      <w:pPr>
        <w:spacing w:after="0" w:line="240" w:lineRule="auto"/>
        <w:ind w:left="90" w:hanging="90"/>
      </w:pPr>
      <w:r>
        <w:t>To</w:t>
      </w:r>
    </w:p>
    <w:p w14:paraId="7FA4B0D7" w14:textId="2B49EE5A" w:rsidR="009A3EF1" w:rsidRDefault="009A3EF1" w:rsidP="009A3EF1">
      <w:pPr>
        <w:spacing w:after="0" w:line="240" w:lineRule="auto"/>
        <w:ind w:left="90" w:hanging="90"/>
      </w:pPr>
      <w:r>
        <w:t xml:space="preserve">The Accounts officer, </w:t>
      </w:r>
    </w:p>
    <w:p w14:paraId="4E49C557" w14:textId="1FEE3EB6" w:rsidR="009A3EF1" w:rsidRDefault="009A3EF1" w:rsidP="009A3EF1">
      <w:pPr>
        <w:spacing w:after="0" w:line="240" w:lineRule="auto"/>
        <w:ind w:left="90" w:hanging="90"/>
      </w:pPr>
      <w:r>
        <w:t>IGCAR</w:t>
      </w:r>
    </w:p>
    <w:p w14:paraId="74541490" w14:textId="77777777" w:rsidR="009A3EF1" w:rsidRDefault="009A3EF1" w:rsidP="009A3EF1">
      <w:pPr>
        <w:spacing w:after="0" w:line="240" w:lineRule="auto"/>
        <w:ind w:left="90" w:hanging="90"/>
      </w:pPr>
    </w:p>
    <w:p w14:paraId="0AB83B80" w14:textId="199739B6" w:rsidR="009A3EF1" w:rsidRPr="009A3EF1" w:rsidRDefault="009A3EF1" w:rsidP="009A3EF1">
      <w:pPr>
        <w:spacing w:after="0" w:line="240" w:lineRule="auto"/>
        <w:ind w:left="90" w:hanging="90"/>
        <w:jc w:val="center"/>
        <w:rPr>
          <w:b/>
          <w:bCs/>
          <w:u w:val="single"/>
        </w:rPr>
      </w:pPr>
      <w:r w:rsidRPr="009A3EF1">
        <w:rPr>
          <w:b/>
          <w:bCs/>
          <w:u w:val="single"/>
        </w:rPr>
        <w:t xml:space="preserve">Subject: Requesting original bill </w:t>
      </w:r>
      <w:r>
        <w:rPr>
          <w:b/>
          <w:bCs/>
          <w:u w:val="single"/>
        </w:rPr>
        <w:t>submitted for the claimed item</w:t>
      </w:r>
    </w:p>
    <w:p w14:paraId="06B1AF81" w14:textId="77777777" w:rsidR="009A3EF1" w:rsidRDefault="009A3EF1" w:rsidP="009A3EF1">
      <w:pPr>
        <w:spacing w:after="0" w:line="240" w:lineRule="auto"/>
        <w:ind w:left="90" w:hanging="90"/>
      </w:pPr>
    </w:p>
    <w:p w14:paraId="3554E4CA" w14:textId="77777777" w:rsidR="009A3EF1" w:rsidRDefault="009A3EF1" w:rsidP="009A3EF1">
      <w:pPr>
        <w:spacing w:after="0" w:line="240" w:lineRule="auto"/>
        <w:ind w:left="90" w:hanging="90"/>
      </w:pPr>
    </w:p>
    <w:p w14:paraId="086302BC" w14:textId="7B09BDB1" w:rsidR="009A3EF1" w:rsidRDefault="009A3EF1" w:rsidP="009A3EF1">
      <w:pPr>
        <w:spacing w:after="0" w:line="240" w:lineRule="auto"/>
        <w:ind w:left="90" w:hanging="90"/>
      </w:pPr>
      <w:r>
        <w:t xml:space="preserve">Respected </w:t>
      </w:r>
      <w:r w:rsidR="00981139">
        <w:t>S</w:t>
      </w:r>
      <w:r>
        <w:t>ir</w:t>
      </w:r>
      <w:r w:rsidR="00981139">
        <w:t>/Madam</w:t>
      </w:r>
      <w:bookmarkStart w:id="0" w:name="_GoBack"/>
      <w:bookmarkEnd w:id="0"/>
      <w:r>
        <w:t xml:space="preserve">, </w:t>
      </w:r>
    </w:p>
    <w:p w14:paraId="010CCA97" w14:textId="598DCC43" w:rsidR="009A3EF1" w:rsidRDefault="009A3EF1" w:rsidP="009A3EF1">
      <w:pPr>
        <w:spacing w:after="0" w:line="240" w:lineRule="auto"/>
        <w:ind w:left="90" w:hanging="90"/>
      </w:pPr>
    </w:p>
    <w:p w14:paraId="78CBB68C" w14:textId="476B4CCB" w:rsidR="00AB1A3D" w:rsidRDefault="009A3EF1" w:rsidP="00AB1A3D">
      <w:pPr>
        <w:spacing w:after="0" w:line="240" w:lineRule="auto"/>
        <w:jc w:val="both"/>
      </w:pPr>
      <w:r>
        <w:t xml:space="preserve">I have submitted the </w:t>
      </w:r>
      <w:r w:rsidR="00AB1A3D">
        <w:t>Bill No:17G15024</w:t>
      </w:r>
      <w:r w:rsidR="00AB1A3D">
        <w:t xml:space="preserve"> dated on 24/03/2018 for the claim of </w:t>
      </w:r>
      <w:r>
        <w:t>“</w:t>
      </w:r>
      <w:r w:rsidRPr="009A3EF1">
        <w:rPr>
          <w:b/>
          <w:bCs/>
        </w:rPr>
        <w:t>ASUS NVIDIA 1030 2GB PH-GT1030-02 GB</w:t>
      </w:r>
      <w:r>
        <w:rPr>
          <w:b/>
          <w:bCs/>
        </w:rPr>
        <w:t xml:space="preserve"> (</w:t>
      </w:r>
      <w:r w:rsidRPr="009A3EF1">
        <w:rPr>
          <w:b/>
          <w:bCs/>
        </w:rPr>
        <w:t>SN-H5CYZ077959</w:t>
      </w:r>
      <w:r w:rsidRPr="009A3EF1">
        <w:rPr>
          <w:b/>
          <w:bCs/>
        </w:rPr>
        <w:t>)</w:t>
      </w:r>
      <w:r>
        <w:rPr>
          <w:b/>
          <w:bCs/>
        </w:rPr>
        <w:t>”</w:t>
      </w:r>
      <w:r w:rsidR="00AB1A3D">
        <w:rPr>
          <w:b/>
          <w:bCs/>
        </w:rPr>
        <w:t xml:space="preserve"> </w:t>
      </w:r>
      <w:r w:rsidR="00AB1A3D" w:rsidRPr="00AB1A3D">
        <w:t>from my contingency grants (claimed on 04/04/2018).</w:t>
      </w:r>
    </w:p>
    <w:p w14:paraId="7A6DF045" w14:textId="77777777" w:rsidR="00AB1A3D" w:rsidRDefault="00AB1A3D" w:rsidP="00AB1A3D">
      <w:pPr>
        <w:spacing w:after="0" w:line="240" w:lineRule="auto"/>
        <w:jc w:val="both"/>
      </w:pPr>
    </w:p>
    <w:p w14:paraId="098EC5D7" w14:textId="144AA1D5" w:rsidR="00AB1A3D" w:rsidRPr="00AB1A3D" w:rsidRDefault="00AB1A3D" w:rsidP="00AB1A3D">
      <w:pPr>
        <w:spacing w:after="0" w:line="240" w:lineRule="auto"/>
        <w:jc w:val="both"/>
      </w:pPr>
      <w:r>
        <w:t xml:space="preserve">Recently </w:t>
      </w:r>
      <w:r>
        <w:t>“</w:t>
      </w:r>
      <w:r w:rsidRPr="009A3EF1">
        <w:rPr>
          <w:b/>
          <w:bCs/>
        </w:rPr>
        <w:t>ASUS NVIDIA 1030 2GB PH-GT1030-02 GB</w:t>
      </w:r>
      <w:r>
        <w:rPr>
          <w:b/>
          <w:bCs/>
        </w:rPr>
        <w:t xml:space="preserve"> (</w:t>
      </w:r>
      <w:r w:rsidRPr="009A3EF1">
        <w:rPr>
          <w:b/>
          <w:bCs/>
        </w:rPr>
        <w:t>SN-H5CYZ077959)</w:t>
      </w:r>
      <w:r>
        <w:rPr>
          <w:b/>
          <w:bCs/>
        </w:rPr>
        <w:t>”</w:t>
      </w:r>
      <w:r>
        <w:rPr>
          <w:b/>
          <w:bCs/>
        </w:rPr>
        <w:t xml:space="preserve"> </w:t>
      </w:r>
      <w:r w:rsidRPr="00AB1A3D">
        <w:t xml:space="preserve">stopped working. Since, </w:t>
      </w:r>
      <w:r>
        <w:t>“</w:t>
      </w:r>
      <w:r w:rsidRPr="009A3EF1">
        <w:rPr>
          <w:b/>
          <w:bCs/>
        </w:rPr>
        <w:t>ASUS NVIDIA 1030 2GB PH-GT1030-02 GB</w:t>
      </w:r>
      <w:r>
        <w:rPr>
          <w:b/>
          <w:bCs/>
        </w:rPr>
        <w:t xml:space="preserve"> (</w:t>
      </w:r>
      <w:r w:rsidRPr="009A3EF1">
        <w:rPr>
          <w:b/>
          <w:bCs/>
        </w:rPr>
        <w:t>SN-H5CYZ077959)</w:t>
      </w:r>
      <w:r>
        <w:rPr>
          <w:b/>
          <w:bCs/>
        </w:rPr>
        <w:t>”</w:t>
      </w:r>
      <w:r>
        <w:rPr>
          <w:b/>
          <w:bCs/>
        </w:rPr>
        <w:t xml:space="preserve"> </w:t>
      </w:r>
      <w:r w:rsidRPr="00AB1A3D">
        <w:t>is within its warranty period</w:t>
      </w:r>
      <w:r>
        <w:t xml:space="preserve">; </w:t>
      </w:r>
      <w:r w:rsidRPr="00AB1A3D">
        <w:t>I request you to provide original bill</w:t>
      </w:r>
      <w:r>
        <w:t xml:space="preserve"> for same.</w:t>
      </w:r>
    </w:p>
    <w:p w14:paraId="38EC14BA" w14:textId="77777777" w:rsidR="009A3EF1" w:rsidRDefault="009A3EF1" w:rsidP="009A3EF1">
      <w:pPr>
        <w:spacing w:after="0" w:line="240" w:lineRule="auto"/>
        <w:ind w:left="90" w:hanging="90"/>
      </w:pPr>
    </w:p>
    <w:p w14:paraId="375720EF" w14:textId="77777777" w:rsidR="006D5935" w:rsidRDefault="006D5935" w:rsidP="006D5935">
      <w:pPr>
        <w:jc w:val="center"/>
      </w:pPr>
      <w:r>
        <w:t xml:space="preserve">                                                                                                                             </w:t>
      </w:r>
    </w:p>
    <w:p w14:paraId="77305EA4" w14:textId="71B5F3FA" w:rsidR="009A3EF1" w:rsidRDefault="006D5935" w:rsidP="006D5935">
      <w:pPr>
        <w:jc w:val="center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AB1A3D">
        <w:t>Sincerely,</w:t>
      </w:r>
    </w:p>
    <w:p w14:paraId="464ADBC7" w14:textId="1016E7E4" w:rsidR="00AB1A3D" w:rsidRDefault="00AB1A3D" w:rsidP="00AB1A3D">
      <w:pPr>
        <w:jc w:val="right"/>
      </w:pPr>
      <w:r>
        <w:t>Parthkumar Rajendrabhai Patel</w:t>
      </w:r>
    </w:p>
    <w:p w14:paraId="75625DAA" w14:textId="7B809F36" w:rsidR="009A3EF1" w:rsidRDefault="009A3EF1"/>
    <w:sectPr w:rsidR="009A3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EF1"/>
    <w:rsid w:val="006D5935"/>
    <w:rsid w:val="00981139"/>
    <w:rsid w:val="009A3EF1"/>
    <w:rsid w:val="00AB1A3D"/>
    <w:rsid w:val="00AF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44097"/>
  <w15:chartTrackingRefBased/>
  <w15:docId w15:val="{0DEA3EA3-7603-4621-ABE0-AF7CF14CA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F1"/>
    <w:rPr>
      <w:rFonts w:eastAsiaTheme="minorEastAsia"/>
      <w:color w:val="00000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970A57DD.dotm</Template>
  <TotalTime>28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Kumar Patel</dc:creator>
  <cp:keywords/>
  <dc:description/>
  <cp:lastModifiedBy>Parth Kumar Patel</cp:lastModifiedBy>
  <cp:revision>3</cp:revision>
  <dcterms:created xsi:type="dcterms:W3CDTF">2019-09-16T08:43:00Z</dcterms:created>
  <dcterms:modified xsi:type="dcterms:W3CDTF">2019-09-16T09:11:00Z</dcterms:modified>
</cp:coreProperties>
</file>